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63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2857"/>
        <w:gridCol w:w="23"/>
        <w:gridCol w:w="67"/>
        <w:gridCol w:w="236"/>
        <w:gridCol w:w="2037"/>
        <w:gridCol w:w="6120"/>
        <w:gridCol w:w="123"/>
      </w:tblGrid>
      <w:tr w:rsidR="00F64BCB" w:rsidRPr="008A2E0A" w14:paraId="5651960C" w14:textId="77777777" w:rsidTr="006D6F57">
        <w:trPr>
          <w:gridAfter w:val="1"/>
          <w:wAfter w:w="123" w:type="dxa"/>
          <w:trHeight w:val="1790"/>
        </w:trPr>
        <w:tc>
          <w:tcPr>
            <w:tcW w:w="5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CB9F" w14:textId="77777777" w:rsidR="00F64BCB" w:rsidRPr="008A2E0A" w:rsidRDefault="00F64BCB" w:rsidP="00F64BCB">
            <w:pPr>
              <w:tabs>
                <w:tab w:val="left" w:pos="2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CA2C1A" wp14:editId="5C0AE192">
                  <wp:extent cx="2205990" cy="836930"/>
                  <wp:effectExtent l="0" t="0" r="381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9B55AD" w14:textId="77777777" w:rsidR="00F64BCB" w:rsidRPr="00C3338B" w:rsidRDefault="00F64BCB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  <w:p w14:paraId="6C328930" w14:textId="77777777" w:rsidR="00F64BCB" w:rsidRPr="00C3338B" w:rsidRDefault="00F64BCB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C3338B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CONTACT RECORD</w:t>
            </w:r>
          </w:p>
          <w:p w14:paraId="69C5F13E" w14:textId="77777777" w:rsidR="00F64BCB" w:rsidRPr="00C3338B" w:rsidRDefault="00F64BCB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  <w:u w:val="single"/>
              </w:rPr>
            </w:pPr>
          </w:p>
          <w:p w14:paraId="69C4CCA2" w14:textId="77777777" w:rsidR="00F64BCB" w:rsidRPr="00C3338B" w:rsidRDefault="00F64BCB" w:rsidP="003A35B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  <w:r w:rsidRPr="00C3338B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 xml:space="preserve">project name: </w:t>
            </w:r>
            <w:sdt>
              <w:sdtPr>
                <w:rPr>
                  <w:rFonts w:asciiTheme="minorHAnsi" w:hAnsiTheme="minorHAnsi" w:cstheme="minorHAnsi"/>
                  <w:b/>
                  <w:bCs/>
                  <w:smallCaps/>
                  <w:sz w:val="22"/>
                  <w:szCs w:val="22"/>
                </w:rPr>
                <w:alias w:val="PrjName"/>
                <w:tag w:val="PrjName"/>
                <w:id w:val="-1275168344"/>
                <w:placeholder>
                  <w:docPart w:val="B11E21279171449E9479D9FAF8FA5062"/>
                </w:placeholder>
                <w:temporary/>
                <w:text/>
              </w:sdtPr>
              <w:sdtEndPr/>
              <w:sdtContent>
                <w:r w:rsidRPr="00C3338B">
                  <w:rPr>
                    <w:rFonts w:asciiTheme="minorHAnsi" w:hAnsiTheme="minorHAnsi" w:cstheme="minorHAnsi"/>
                    <w:b/>
                    <w:bCs/>
                    <w:smallCaps/>
                    <w:sz w:val="22"/>
                    <w:szCs w:val="22"/>
                  </w:rPr>
                  <w:t>Orange Line</w:t>
                </w:r>
              </w:sdtContent>
            </w:sdt>
          </w:p>
          <w:p w14:paraId="3DEB5F62" w14:textId="77777777" w:rsidR="00F64BCB" w:rsidRPr="00C3338B" w:rsidRDefault="00F64BCB" w:rsidP="003A35B5">
            <w:pPr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</w:p>
          <w:p w14:paraId="09B70819" w14:textId="77777777" w:rsidR="00F64BCB" w:rsidRPr="00C3338B" w:rsidRDefault="00F64BCB" w:rsidP="003A35B5">
            <w:pPr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  <w:r w:rsidRPr="00C3338B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>Parcel No.:</w:t>
            </w:r>
            <w:r w:rsidR="00807285" w:rsidRPr="00C3338B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mallCaps/>
                  <w:sz w:val="22"/>
                  <w:szCs w:val="22"/>
                </w:rPr>
                <w:alias w:val="ParcelIdentifier"/>
                <w:tag w:val="ParcelIdentifier"/>
                <w:id w:val="1821767781"/>
                <w:placeholder>
                  <w:docPart w:val="B11E21279171449E9479D9FAF8FA5062"/>
                </w:placeholder>
                <w:temporary/>
                <w:text/>
              </w:sdtPr>
              <w:sdtEndPr/>
              <w:sdtContent>
                <w:r w:rsidR="00807285">
                  <w:rPr>
                    <w:rFonts w:asciiTheme="minorHAnsi" w:hAnsiTheme="minorHAnsi" w:cstheme="minorHAnsi"/>
                    <w:b/>
                    <w:bCs/>
                    <w:smallCaps/>
                    <w:sz w:val="22"/>
                    <w:szCs w:val="22"/>
                  </w:rPr>
                  <w:t>parcel</w:t>
                </w:r>
              </w:sdtContent>
            </w:sdt>
          </w:p>
          <w:p w14:paraId="4DBE6439" w14:textId="77777777" w:rsidR="00F64BCB" w:rsidRPr="00C3338B" w:rsidRDefault="00F64BCB" w:rsidP="003A35B5">
            <w:pPr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</w:p>
          <w:p w14:paraId="1C17C0F1" w14:textId="77777777" w:rsidR="00F64BCB" w:rsidRPr="00C3338B" w:rsidRDefault="00F64BCB" w:rsidP="00F64BCB">
            <w:pPr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  <w:u w:val="single"/>
              </w:rPr>
            </w:pPr>
          </w:p>
        </w:tc>
      </w:tr>
      <w:tr w:rsidR="004C6650" w:rsidRPr="008A2E0A" w14:paraId="78D08652" w14:textId="77777777" w:rsidTr="006D6F57">
        <w:trPr>
          <w:gridAfter w:val="1"/>
          <w:wAfter w:w="123" w:type="dxa"/>
          <w:trHeight w:val="120"/>
        </w:trPr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</w:tcPr>
          <w:p w14:paraId="12F6228E" w14:textId="77777777" w:rsidR="004C6650" w:rsidRPr="008A2E0A" w:rsidRDefault="00F64BCB" w:rsidP="006B3C77">
            <w:pPr>
              <w:spacing w:before="120"/>
              <w:rPr>
                <w:rFonts w:asciiTheme="minorHAnsi" w:hAnsiTheme="minorHAnsi" w:cstheme="minorHAnsi"/>
                <w:caps/>
                <w:sz w:val="16"/>
              </w:rPr>
            </w:pPr>
            <w:r>
              <w:rPr>
                <w:rFonts w:asciiTheme="minorHAnsi" w:hAnsiTheme="minorHAnsi" w:cstheme="minorHAnsi"/>
                <w:caps/>
                <w:sz w:val="16"/>
              </w:rPr>
              <w:t>VESTED</w:t>
            </w:r>
            <w:r w:rsidR="004C6650" w:rsidRPr="008A2E0A">
              <w:rPr>
                <w:rFonts w:asciiTheme="minorHAnsi" w:hAnsiTheme="minorHAnsi" w:cstheme="minorHAnsi"/>
                <w:caps/>
                <w:sz w:val="16"/>
              </w:rPr>
              <w:t xml:space="preserve"> owner Name:</w:t>
            </w:r>
          </w:p>
        </w:tc>
        <w:sdt>
          <w:sdtPr>
            <w:rPr>
              <w:rFonts w:asciiTheme="minorHAnsi" w:hAnsiTheme="minorHAnsi" w:cstheme="minorHAnsi"/>
            </w:rPr>
            <w:alias w:val="OwnerName"/>
            <w:tag w:val="OwnerName"/>
            <w:id w:val="-576508413"/>
            <w:placeholder>
              <w:docPart w:val="B11E21279171449E9479D9FAF8FA5062"/>
            </w:placeholder>
            <w:temporary/>
            <w:showingPlcHdr/>
            <w:text/>
          </w:sdtPr>
          <w:sdtEndPr/>
          <w:sdtContent>
            <w:tc>
              <w:tcPr>
                <w:tcW w:w="8460" w:type="dxa"/>
                <w:gridSpan w:val="4"/>
                <w:tcBorders>
                  <w:top w:val="double" w:sz="6" w:space="0" w:color="auto"/>
                  <w:bottom w:val="single" w:sz="6" w:space="0" w:color="auto"/>
                  <w:right w:val="double" w:sz="6" w:space="0" w:color="auto"/>
                </w:tcBorders>
                <w:shd w:val="pct10" w:color="auto" w:fill="auto"/>
              </w:tcPr>
              <w:p w14:paraId="07984D0C" w14:textId="77777777" w:rsidR="004C6650" w:rsidRPr="008A2E0A" w:rsidRDefault="00335FE0" w:rsidP="004C6650">
                <w:pPr>
                  <w:spacing w:before="120"/>
                  <w:rPr>
                    <w:rFonts w:asciiTheme="minorHAnsi" w:hAnsiTheme="minorHAnsi" w:cstheme="minorHAnsi"/>
                  </w:rPr>
                </w:pPr>
                <w:r w:rsidRPr="00614BE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A5BDB" w:rsidRPr="008A2E0A" w14:paraId="02B6EC19" w14:textId="77777777" w:rsidTr="006D6F57">
        <w:trPr>
          <w:gridAfter w:val="1"/>
          <w:wAfter w:w="123" w:type="dxa"/>
          <w:trHeight w:val="120"/>
        </w:trPr>
        <w:tc>
          <w:tcPr>
            <w:tcW w:w="2880" w:type="dxa"/>
            <w:gridSpan w:val="2"/>
            <w:tcBorders>
              <w:left w:val="double" w:sz="6" w:space="0" w:color="auto"/>
            </w:tcBorders>
            <w:shd w:val="pct10" w:color="auto" w:fill="auto"/>
          </w:tcPr>
          <w:p w14:paraId="72BDE422" w14:textId="77777777" w:rsidR="006B3C77" w:rsidRPr="008A2E0A" w:rsidRDefault="006B3C77" w:rsidP="006B3C77">
            <w:pPr>
              <w:tabs>
                <w:tab w:val="right" w:pos="11376"/>
              </w:tabs>
              <w:spacing w:before="120"/>
              <w:rPr>
                <w:rFonts w:asciiTheme="minorHAnsi" w:hAnsiTheme="minorHAnsi" w:cstheme="minorHAnsi"/>
                <w:caps/>
                <w:sz w:val="16"/>
              </w:rPr>
            </w:pPr>
            <w:r w:rsidRPr="008A2E0A">
              <w:rPr>
                <w:rFonts w:asciiTheme="minorHAnsi" w:hAnsiTheme="minorHAnsi" w:cstheme="minorHAnsi"/>
                <w:caps/>
                <w:sz w:val="16"/>
              </w:rPr>
              <w:t>site Address:</w:t>
            </w:r>
            <w:r w:rsidRPr="008A2E0A">
              <w:rPr>
                <w:rFonts w:asciiTheme="minorHAnsi" w:hAnsiTheme="minorHAnsi" w:cstheme="minorHAnsi"/>
                <w:caps/>
                <w:sz w:val="16"/>
              </w:rPr>
              <w:tab/>
            </w:r>
          </w:p>
        </w:tc>
        <w:sdt>
          <w:sdtPr>
            <w:rPr>
              <w:rFonts w:asciiTheme="minorHAnsi" w:hAnsiTheme="minorHAnsi" w:cstheme="minorHAnsi"/>
            </w:rPr>
            <w:alias w:val="SiteAddress"/>
            <w:tag w:val="SiteAddress"/>
            <w:id w:val="-2028940627"/>
            <w:placeholder>
              <w:docPart w:val="B11E21279171449E9479D9FAF8FA5062"/>
            </w:placeholder>
            <w:temporary/>
            <w:showingPlcHdr/>
            <w:text/>
          </w:sdtPr>
          <w:sdtEndPr/>
          <w:sdtContent>
            <w:tc>
              <w:tcPr>
                <w:tcW w:w="8460" w:type="dxa"/>
                <w:gridSpan w:val="4"/>
                <w:tcBorders>
                  <w:bottom w:val="single" w:sz="6" w:space="0" w:color="auto"/>
                  <w:right w:val="double" w:sz="6" w:space="0" w:color="auto"/>
                </w:tcBorders>
                <w:shd w:val="pct10" w:color="auto" w:fill="auto"/>
              </w:tcPr>
              <w:p w14:paraId="79E5DF5D" w14:textId="77777777" w:rsidR="006B3C77" w:rsidRPr="008A2E0A" w:rsidRDefault="00335FE0" w:rsidP="006B3C77">
                <w:pPr>
                  <w:tabs>
                    <w:tab w:val="right" w:pos="11376"/>
                  </w:tabs>
                  <w:overflowPunct/>
                  <w:autoSpaceDE/>
                  <w:autoSpaceDN/>
                  <w:adjustRightInd/>
                  <w:spacing w:before="120"/>
                  <w:jc w:val="both"/>
                  <w:textAlignment w:val="auto"/>
                  <w:rPr>
                    <w:rFonts w:asciiTheme="minorHAnsi" w:hAnsiTheme="minorHAnsi" w:cstheme="minorHAnsi"/>
                  </w:rPr>
                </w:pPr>
                <w:r w:rsidRPr="00614BE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A5BDB" w:rsidRPr="008A2E0A" w14:paraId="32F650C8" w14:textId="77777777" w:rsidTr="006D6F57">
        <w:trPr>
          <w:gridAfter w:val="1"/>
          <w:wAfter w:w="123" w:type="dxa"/>
          <w:trHeight w:val="120"/>
        </w:trPr>
        <w:tc>
          <w:tcPr>
            <w:tcW w:w="2880" w:type="dxa"/>
            <w:gridSpan w:val="2"/>
            <w:tcBorders>
              <w:left w:val="double" w:sz="6" w:space="0" w:color="auto"/>
            </w:tcBorders>
            <w:shd w:val="pct10" w:color="auto" w:fill="auto"/>
          </w:tcPr>
          <w:p w14:paraId="3E8C318E" w14:textId="77777777" w:rsidR="006B3C77" w:rsidRPr="008A2E0A" w:rsidRDefault="00F64BCB" w:rsidP="006B3C77">
            <w:pPr>
              <w:tabs>
                <w:tab w:val="right" w:pos="11340"/>
              </w:tabs>
              <w:spacing w:before="120"/>
              <w:rPr>
                <w:rFonts w:asciiTheme="minorHAnsi" w:hAnsiTheme="minorHAnsi" w:cstheme="minorHAnsi"/>
                <w:caps/>
                <w:sz w:val="16"/>
              </w:rPr>
            </w:pPr>
            <w:r>
              <w:rPr>
                <w:rFonts w:asciiTheme="minorHAnsi" w:hAnsiTheme="minorHAnsi" w:cstheme="minorHAnsi"/>
                <w:caps/>
                <w:sz w:val="16"/>
              </w:rPr>
              <w:t>VESTED</w:t>
            </w:r>
            <w:r w:rsidR="006B3C77" w:rsidRPr="008A2E0A">
              <w:rPr>
                <w:rFonts w:asciiTheme="minorHAnsi" w:hAnsiTheme="minorHAnsi" w:cstheme="minorHAnsi"/>
                <w:caps/>
                <w:sz w:val="16"/>
              </w:rPr>
              <w:t xml:space="preserve"> owner</w:t>
            </w:r>
            <w:r>
              <w:rPr>
                <w:rFonts w:asciiTheme="minorHAnsi" w:hAnsiTheme="minorHAnsi" w:cstheme="minorHAnsi"/>
                <w:caps/>
                <w:sz w:val="16"/>
              </w:rPr>
              <w:t xml:space="preserve"> mailing</w:t>
            </w:r>
            <w:r w:rsidR="006B3C77" w:rsidRPr="008A2E0A">
              <w:rPr>
                <w:rFonts w:asciiTheme="minorHAnsi" w:hAnsiTheme="minorHAnsi" w:cstheme="minorHAnsi"/>
                <w:caps/>
                <w:sz w:val="16"/>
              </w:rPr>
              <w:t xml:space="preserve"> Address:</w:t>
            </w:r>
            <w:r w:rsidR="006B3C77" w:rsidRPr="008A2E0A">
              <w:rPr>
                <w:rFonts w:asciiTheme="minorHAnsi" w:hAnsiTheme="minorHAnsi" w:cstheme="minorHAnsi"/>
                <w:caps/>
                <w:sz w:val="16"/>
              </w:rPr>
              <w:tab/>
            </w:r>
          </w:p>
        </w:tc>
        <w:sdt>
          <w:sdtPr>
            <w:rPr>
              <w:rFonts w:asciiTheme="minorHAnsi" w:hAnsiTheme="minorHAnsi" w:cstheme="minorHAnsi"/>
            </w:rPr>
            <w:alias w:val="MailingAddress"/>
            <w:tag w:val="MailingAddress"/>
            <w:id w:val="772976632"/>
            <w:placeholder>
              <w:docPart w:val="B11E21279171449E9479D9FAF8FA5062"/>
            </w:placeholder>
            <w:temporary/>
            <w:showingPlcHdr/>
            <w:text/>
          </w:sdtPr>
          <w:sdtEndPr/>
          <w:sdtContent>
            <w:tc>
              <w:tcPr>
                <w:tcW w:w="8460" w:type="dxa"/>
                <w:gridSpan w:val="4"/>
                <w:tcBorders>
                  <w:top w:val="single" w:sz="6" w:space="0" w:color="auto"/>
                  <w:bottom w:val="single" w:sz="4" w:space="0" w:color="auto"/>
                  <w:right w:val="double" w:sz="6" w:space="0" w:color="auto"/>
                </w:tcBorders>
                <w:shd w:val="pct10" w:color="auto" w:fill="auto"/>
              </w:tcPr>
              <w:p w14:paraId="2355F074" w14:textId="77777777" w:rsidR="006B3C77" w:rsidRPr="008A2E0A" w:rsidRDefault="00335FE0" w:rsidP="006B3C77">
                <w:pPr>
                  <w:tabs>
                    <w:tab w:val="right" w:pos="11340"/>
                  </w:tabs>
                  <w:spacing w:before="120"/>
                  <w:jc w:val="both"/>
                  <w:rPr>
                    <w:rFonts w:asciiTheme="minorHAnsi" w:hAnsiTheme="minorHAnsi" w:cstheme="minorHAnsi"/>
                  </w:rPr>
                </w:pPr>
                <w:r w:rsidRPr="00614BE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A5BDB" w:rsidRPr="008A2E0A" w14:paraId="7004B5E5" w14:textId="77777777" w:rsidTr="006D6F57">
        <w:trPr>
          <w:gridAfter w:val="1"/>
          <w:wAfter w:w="123" w:type="dxa"/>
          <w:trHeight w:val="345"/>
        </w:trPr>
        <w:tc>
          <w:tcPr>
            <w:tcW w:w="2857" w:type="dxa"/>
            <w:tcBorders>
              <w:left w:val="double" w:sz="6" w:space="0" w:color="auto"/>
            </w:tcBorders>
            <w:shd w:val="pct10" w:color="auto" w:fill="auto"/>
          </w:tcPr>
          <w:p w14:paraId="2E85DCCD" w14:textId="77777777" w:rsidR="006B3C77" w:rsidRPr="00F64BCB" w:rsidRDefault="00F64BCB" w:rsidP="006B3C77">
            <w:pPr>
              <w:tabs>
                <w:tab w:val="right" w:pos="11376"/>
              </w:tabs>
              <w:spacing w:before="120"/>
              <w:rPr>
                <w:rFonts w:asciiTheme="minorHAnsi" w:hAnsiTheme="minorHAnsi" w:cstheme="minorHAnsi"/>
                <w:caps/>
                <w:sz w:val="16"/>
              </w:rPr>
            </w:pPr>
            <w:r w:rsidRPr="00F64BCB">
              <w:rPr>
                <w:rFonts w:asciiTheme="minorHAnsi" w:hAnsiTheme="minorHAnsi" w:cstheme="minorHAnsi"/>
                <w:caps/>
                <w:sz w:val="16"/>
              </w:rPr>
              <w:t>ALL Parcel contacts:</w:t>
            </w:r>
          </w:p>
        </w:tc>
        <w:sdt>
          <w:sdtPr>
            <w:rPr>
              <w:rFonts w:asciiTheme="minorHAnsi" w:hAnsiTheme="minorHAnsi" w:cstheme="minorHAnsi"/>
            </w:rPr>
            <w:alias w:val="ContactInfo"/>
            <w:tag w:val="ContactInfo"/>
            <w:id w:val="796719014"/>
            <w:placeholder>
              <w:docPart w:val="B11E21279171449E9479D9FAF8FA5062"/>
            </w:placeholder>
            <w:temporary/>
            <w:showingPlcHdr/>
            <w:text/>
          </w:sdtPr>
          <w:sdtEndPr/>
          <w:sdtContent>
            <w:tc>
              <w:tcPr>
                <w:tcW w:w="8483" w:type="dxa"/>
                <w:gridSpan w:val="5"/>
                <w:tcBorders>
                  <w:top w:val="single" w:sz="6" w:space="0" w:color="auto"/>
                  <w:bottom w:val="single" w:sz="6" w:space="0" w:color="auto"/>
                  <w:right w:val="double" w:sz="6" w:space="0" w:color="auto"/>
                </w:tcBorders>
                <w:shd w:val="pct10" w:color="auto" w:fill="auto"/>
              </w:tcPr>
              <w:p w14:paraId="60747DA3" w14:textId="77777777" w:rsidR="00B576EE" w:rsidRPr="00F64BCB" w:rsidRDefault="00335FE0" w:rsidP="00380227">
                <w:pPr>
                  <w:tabs>
                    <w:tab w:val="right" w:pos="11376"/>
                  </w:tabs>
                  <w:rPr>
                    <w:rFonts w:asciiTheme="minorHAnsi" w:hAnsiTheme="minorHAnsi" w:cstheme="minorHAnsi"/>
                  </w:rPr>
                </w:pPr>
                <w:r w:rsidRPr="00614BE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A5BDB" w:rsidRPr="008A2E0A" w14:paraId="79636156" w14:textId="77777777" w:rsidTr="006D6F57">
        <w:trPr>
          <w:gridAfter w:val="1"/>
          <w:wAfter w:w="123" w:type="dxa"/>
          <w:trHeight w:val="120"/>
        </w:trPr>
        <w:tc>
          <w:tcPr>
            <w:tcW w:w="11340" w:type="dxa"/>
            <w:gridSpan w:val="6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7FC310AB" w14:textId="77777777" w:rsidR="006B3C77" w:rsidRPr="008A2E0A" w:rsidRDefault="006B3C77" w:rsidP="006B3C77">
            <w:pPr>
              <w:tabs>
                <w:tab w:val="right" w:pos="11376"/>
              </w:tabs>
              <w:spacing w:before="120"/>
              <w:rPr>
                <w:rFonts w:asciiTheme="minorHAnsi" w:hAnsiTheme="minorHAnsi" w:cstheme="minorHAnsi"/>
                <w:b/>
              </w:rPr>
            </w:pPr>
          </w:p>
        </w:tc>
      </w:tr>
      <w:tr w:rsidR="00113F60" w:rsidRPr="008A2E0A" w14:paraId="7C81BF9F" w14:textId="77777777" w:rsidTr="006D6F5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92"/>
        </w:trPr>
        <w:tc>
          <w:tcPr>
            <w:tcW w:w="29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9A0BC3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C22ADB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82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2E681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rPr>
                <w:rFonts w:asciiTheme="minorHAnsi" w:hAnsiTheme="minorHAnsi" w:cstheme="minorHAnsi"/>
                <w:sz w:val="10"/>
              </w:rPr>
            </w:pPr>
            <w:r w:rsidRPr="008A2E0A">
              <w:rPr>
                <w:rFonts w:asciiTheme="minorHAnsi" w:hAnsiTheme="minorHAnsi" w:cstheme="minorHAnsi"/>
                <w:vanish/>
                <w:sz w:val="10"/>
              </w:rPr>
              <w:t>(delete unused boxes/lines at end of page when finished)</w:t>
            </w:r>
          </w:p>
        </w:tc>
      </w:tr>
      <w:tr w:rsidR="004C6650" w:rsidRPr="008A2E0A" w14:paraId="1921A2E6" w14:textId="77777777" w:rsidTr="006D6F5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23" w:type="dxa"/>
          <w:trHeight w:val="282"/>
        </w:trPr>
        <w:tc>
          <w:tcPr>
            <w:tcW w:w="2947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14:paraId="18A13206" w14:textId="77777777" w:rsidR="004C6650" w:rsidRPr="008A2E0A" w:rsidRDefault="004C665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9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14:paraId="7B08BC02" w14:textId="77777777" w:rsidR="004C6650" w:rsidRPr="008A2E0A" w:rsidRDefault="004C6650" w:rsidP="004C6650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asciiTheme="minorHAnsi" w:hAnsiTheme="minorHAnsi" w:cstheme="minorHAnsi"/>
                <w:b/>
              </w:rPr>
            </w:pPr>
            <w:r w:rsidRPr="008A2E0A">
              <w:rPr>
                <w:rFonts w:asciiTheme="minorHAnsi" w:hAnsiTheme="minorHAnsi" w:cstheme="minorHAnsi"/>
                <w:b/>
              </w:rPr>
              <w:t>NOTES</w:t>
            </w:r>
          </w:p>
        </w:tc>
      </w:tr>
      <w:sdt>
        <w:sdtPr>
          <w:rPr>
            <w:rFonts w:asciiTheme="minorHAnsi" w:hAnsiTheme="minorHAnsi" w:cstheme="minorHAnsi"/>
          </w:rPr>
          <w:alias w:val="Logs"/>
          <w:tag w:val="Logs"/>
          <w:id w:val="249625043"/>
          <w15:repeatingSection/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51855725"/>
              <w:placeholder>
                <w:docPart w:val="967562BE61D54E68946A36460690683D"/>
              </w:placeholder>
              <w15:repeatingSectionItem/>
            </w:sdtPr>
            <w:sdtEndPr/>
            <w:sdtContent>
              <w:tr w:rsidR="004C6650" w:rsidRPr="008A2E0A" w14:paraId="7F99CF13" w14:textId="77777777" w:rsidTr="006D6F57">
                <w:tblPrEx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</w:tblPrEx>
                <w:trPr>
                  <w:gridAfter w:val="1"/>
                  <w:wAfter w:w="123" w:type="dxa"/>
                </w:trPr>
                <w:tc>
                  <w:tcPr>
                    <w:tcW w:w="2947" w:type="dxa"/>
                    <w:gridSpan w:val="3"/>
                    <w:tcBorders>
                      <w:left w:val="single" w:sz="6" w:space="0" w:color="auto"/>
                    </w:tcBorders>
                  </w:tcPr>
                  <w:p w14:paraId="3A7302EF" w14:textId="77777777" w:rsidR="00C3338B" w:rsidRDefault="00CD3B2F" w:rsidP="00CD3B2F">
                    <w:pPr>
                      <w:tabs>
                        <w:tab w:val="right" w:pos="5400"/>
                        <w:tab w:val="left" w:pos="5760"/>
                        <w:tab w:val="right" w:pos="10980"/>
                        <w:tab w:val="right" w:pos="11250"/>
                      </w:tabs>
                      <w:ind w:right="108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Date:</w:t>
                    </w:r>
                    <w:r w:rsidR="00807285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sdt>
                      <w:sdtPr>
                        <w:rPr>
                          <w:rFonts w:asciiTheme="minorHAnsi" w:hAnsiTheme="minorHAnsi" w:cstheme="minorHAnsi"/>
                        </w:rPr>
                        <w:alias w:val="ContactDt"/>
                        <w:tag w:val="ContactDt"/>
                        <w:id w:val="-96414919"/>
                        <w:placeholder>
                          <w:docPart w:val="B11E21279171449E9479D9FAF8FA5062"/>
                        </w:placeholder>
                        <w:temporary/>
                        <w:text/>
                      </w:sdtPr>
                      <w:sdtEndPr/>
                      <w:sdtContent>
                        <w:r w:rsidR="00807285">
                          <w:rPr>
                            <w:rFonts w:asciiTheme="minorHAnsi" w:hAnsiTheme="minorHAnsi" w:cstheme="minorHAnsi"/>
                          </w:rPr>
                          <w:t>dt</w:t>
                        </w:r>
                      </w:sdtContent>
                    </w:sdt>
                  </w:p>
                  <w:p w14:paraId="69445932" w14:textId="77777777" w:rsidR="004C6650" w:rsidRPr="008A2E0A" w:rsidRDefault="00C3338B" w:rsidP="00CD3B2F">
                    <w:pPr>
                      <w:tabs>
                        <w:tab w:val="right" w:pos="5400"/>
                        <w:tab w:val="left" w:pos="5760"/>
                        <w:tab w:val="right" w:pos="10980"/>
                        <w:tab w:val="right" w:pos="11250"/>
                      </w:tabs>
                      <w:ind w:right="108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Agent:</w:t>
                    </w:r>
                    <w:r w:rsidR="00807285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sdt>
                      <w:sdtPr>
                        <w:rPr>
                          <w:rFonts w:asciiTheme="minorHAnsi" w:hAnsiTheme="minorHAnsi" w:cstheme="minorHAnsi"/>
                        </w:rPr>
                        <w:alias w:val="Agent"/>
                        <w:tag w:val="Agent"/>
                        <w:id w:val="1954439493"/>
                        <w:placeholder>
                          <w:docPart w:val="B11E21279171449E9479D9FAF8FA5062"/>
                        </w:placeholder>
                        <w:temporary/>
                        <w:text/>
                      </w:sdtPr>
                      <w:sdtEndPr/>
                      <w:sdtContent>
                        <w:r w:rsidR="00807285"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sdtContent>
                    </w:sdt>
                    <w:r>
                      <w:rPr>
                        <w:rFonts w:asciiTheme="minorHAnsi" w:hAnsiTheme="minorHAnsi" w:cstheme="minorHAnsi"/>
                      </w:rPr>
                      <w:br/>
                      <w:t xml:space="preserve">Contact Person: </w:t>
                    </w:r>
                    <w:sdt>
                      <w:sdtPr>
                        <w:rPr>
                          <w:rFonts w:asciiTheme="minorHAnsi" w:hAnsiTheme="minorHAnsi" w:cstheme="minorHAnsi"/>
                        </w:rPr>
                        <w:alias w:val="Contact"/>
                        <w:tag w:val="Contact"/>
                        <w:id w:val="-1225605957"/>
                        <w:placeholder>
                          <w:docPart w:val="B11E21279171449E9479D9FAF8FA5062"/>
                        </w:placeholder>
                        <w:temporary/>
                        <w:text/>
                      </w:sdtPr>
                      <w:sdtEndPr/>
                      <w:sdtContent>
                        <w:r w:rsidR="00807285">
                          <w:rPr>
                            <w:rFonts w:asciiTheme="minorHAnsi" w:hAnsiTheme="minorHAnsi" w:cstheme="minorHAnsi"/>
                          </w:rPr>
                          <w:t>c</w:t>
                        </w:r>
                      </w:sdtContent>
                    </w:sdt>
                    <w:r w:rsidR="00CD3B2F">
                      <w:rPr>
                        <w:rFonts w:asciiTheme="minorHAnsi" w:hAnsiTheme="minorHAnsi" w:cstheme="minorHAnsi"/>
                      </w:rPr>
                      <w:br/>
                    </w:r>
                    <w:r>
                      <w:rPr>
                        <w:rFonts w:asciiTheme="minorHAnsi" w:hAnsiTheme="minorHAnsi" w:cstheme="minorHAnsi"/>
                      </w:rPr>
                      <w:t xml:space="preserve">Contact </w:t>
                    </w:r>
                    <w:r w:rsidR="00CD3B2F">
                      <w:rPr>
                        <w:rFonts w:asciiTheme="minorHAnsi" w:hAnsiTheme="minorHAnsi" w:cstheme="minorHAnsi"/>
                      </w:rPr>
                      <w:t>Type:</w:t>
                    </w:r>
                    <w:r w:rsidR="00807285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sdt>
                      <w:sdtPr>
                        <w:rPr>
                          <w:rFonts w:asciiTheme="minorHAnsi" w:hAnsiTheme="minorHAnsi" w:cstheme="minorHAnsi"/>
                        </w:rPr>
                        <w:alias w:val="Channel"/>
                        <w:tag w:val="Channel"/>
                        <w:id w:val="710998472"/>
                        <w:placeholder>
                          <w:docPart w:val="B11E21279171449E9479D9FAF8FA5062"/>
                        </w:placeholder>
                        <w:temporary/>
                        <w:text/>
                      </w:sdtPr>
                      <w:sdtEndPr/>
                      <w:sdtContent>
                        <w:r w:rsidR="00807285">
                          <w:rPr>
                            <w:rFonts w:asciiTheme="minorHAnsi" w:hAnsiTheme="minorHAnsi" w:cstheme="minorHAnsi"/>
                          </w:rPr>
                          <w:t>c</w:t>
                        </w:r>
                      </w:sdtContent>
                    </w:sdt>
                    <w:r>
                      <w:rPr>
                        <w:rFonts w:asciiTheme="minorHAnsi" w:hAnsiTheme="minorHAnsi" w:cstheme="minorHAnsi"/>
                      </w:rPr>
                      <w:br/>
                      <w:t xml:space="preserve">Purpose of Contact: </w:t>
                    </w:r>
                    <w:sdt>
                      <w:sdtPr>
                        <w:rPr>
                          <w:rFonts w:asciiTheme="minorHAnsi" w:hAnsiTheme="minorHAnsi" w:cstheme="minorHAnsi"/>
                        </w:rPr>
                        <w:alias w:val="Purpose"/>
                        <w:tag w:val="Purpose"/>
                        <w:id w:val="977266373"/>
                        <w:placeholder>
                          <w:docPart w:val="B11E21279171449E9479D9FAF8FA5062"/>
                        </w:placeholder>
                        <w:temporary/>
                        <w:text/>
                      </w:sdtPr>
                      <w:sdtEndPr/>
                      <w:sdtContent>
                        <w:r w:rsidR="00807285">
                          <w:rPr>
                            <w:rFonts w:asciiTheme="minorHAnsi" w:hAnsiTheme="minorHAnsi" w:cstheme="minorHAnsi"/>
                          </w:rPr>
                          <w:t>c</w:t>
                        </w:r>
                      </w:sdtContent>
                    </w:sdt>
                    <w:r>
                      <w:rPr>
                        <w:rFonts w:asciiTheme="minorHAnsi" w:hAnsiTheme="minorHAnsi" w:cstheme="minorHAnsi"/>
                      </w:rPr>
                      <w:br/>
                    </w:r>
                  </w:p>
                </w:tc>
                <w:sdt>
                  <w:sdtPr>
                    <w:rPr>
                      <w:rFonts w:asciiTheme="minorHAnsi" w:hAnsiTheme="minorHAnsi" w:cstheme="minorHAnsi"/>
                    </w:rPr>
                    <w:alias w:val="Notes"/>
                    <w:tag w:val="Notes"/>
                    <w:id w:val="1921824599"/>
                    <w:placeholder>
                      <w:docPart w:val="4E6DDCB1CA2749EE8BE5E1A9E7D08D24"/>
                    </w:placeholder>
                    <w:temporary/>
                    <w:showingPlcHdr/>
                    <w:text w:multiLine="1"/>
                  </w:sdtPr>
                  <w:sdtEndPr/>
                  <w:sdtContent>
                    <w:tc>
                      <w:tcPr>
                        <w:tcW w:w="8393" w:type="dxa"/>
                        <w:gridSpan w:val="3"/>
                        <w:tcBorders>
                          <w:right w:val="single" w:sz="6" w:space="0" w:color="auto"/>
                        </w:tcBorders>
                      </w:tcPr>
                      <w:p w14:paraId="7E1ED337" w14:textId="77777777" w:rsidR="004C6650" w:rsidRPr="008A2E0A" w:rsidRDefault="00807285" w:rsidP="000A5396">
                        <w:pPr>
                          <w:tabs>
                            <w:tab w:val="right" w:pos="5400"/>
                            <w:tab w:val="left" w:pos="5760"/>
                            <w:tab w:val="right" w:pos="10980"/>
                            <w:tab w:val="right" w:pos="11250"/>
                          </w:tabs>
                          <w:ind w:right="108"/>
                          <w:rPr>
                            <w:rFonts w:asciiTheme="minorHAnsi" w:hAnsiTheme="minorHAnsi" w:cstheme="minorHAnsi"/>
                          </w:rPr>
                        </w:pPr>
                        <w:r w:rsidRPr="00614BE0">
                          <w:rPr>
                            <w:rStyle w:val="PlaceholderText"/>
                            <w:rFonts w:eastAsiaTheme="minorHAnsi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AAA13E6" w14:textId="77777777" w:rsidR="00D725E4" w:rsidRPr="008A2E0A" w:rsidRDefault="00D725E4">
      <w:pPr>
        <w:rPr>
          <w:rFonts w:asciiTheme="minorHAnsi" w:hAnsiTheme="minorHAnsi" w:cstheme="minorHAnsi"/>
        </w:rPr>
      </w:pPr>
    </w:p>
    <w:sectPr w:rsidR="00D725E4" w:rsidRPr="008A2E0A" w:rsidSect="000F6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971"/>
    <w:multiLevelType w:val="hybridMultilevel"/>
    <w:tmpl w:val="BC881ECE"/>
    <w:lvl w:ilvl="0" w:tplc="31D63FF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50E"/>
    <w:multiLevelType w:val="hybridMultilevel"/>
    <w:tmpl w:val="A8AA1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5D0B"/>
    <w:multiLevelType w:val="hybridMultilevel"/>
    <w:tmpl w:val="8550C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4721"/>
    <w:multiLevelType w:val="hybridMultilevel"/>
    <w:tmpl w:val="DC8C67F0"/>
    <w:lvl w:ilvl="0" w:tplc="B7DC01E4">
      <w:numFmt w:val="bullet"/>
      <w:lvlText w:val="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B90CD4"/>
    <w:multiLevelType w:val="hybridMultilevel"/>
    <w:tmpl w:val="7F78B92A"/>
    <w:lvl w:ilvl="0" w:tplc="5418765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5483"/>
    <w:multiLevelType w:val="hybridMultilevel"/>
    <w:tmpl w:val="38FCA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C540F"/>
    <w:multiLevelType w:val="hybridMultilevel"/>
    <w:tmpl w:val="E1D2D62A"/>
    <w:lvl w:ilvl="0" w:tplc="07769E28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91A60"/>
    <w:multiLevelType w:val="hybridMultilevel"/>
    <w:tmpl w:val="63D4199A"/>
    <w:lvl w:ilvl="0" w:tplc="44166EBA">
      <w:start w:val="389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225A"/>
    <w:multiLevelType w:val="hybridMultilevel"/>
    <w:tmpl w:val="37AC29FA"/>
    <w:lvl w:ilvl="0" w:tplc="24923C28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01A1C"/>
    <w:multiLevelType w:val="hybridMultilevel"/>
    <w:tmpl w:val="BF8CCE4C"/>
    <w:lvl w:ilvl="0" w:tplc="54DE4D7A">
      <w:start w:val="855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47"/>
    <w:rsid w:val="00006800"/>
    <w:rsid w:val="000134CF"/>
    <w:rsid w:val="000279AA"/>
    <w:rsid w:val="00062B3C"/>
    <w:rsid w:val="000837A8"/>
    <w:rsid w:val="00093F5A"/>
    <w:rsid w:val="000A1252"/>
    <w:rsid w:val="000A5396"/>
    <w:rsid w:val="000A6CA2"/>
    <w:rsid w:val="000E66DC"/>
    <w:rsid w:val="000E6F37"/>
    <w:rsid w:val="000F30BC"/>
    <w:rsid w:val="000F36C6"/>
    <w:rsid w:val="000F3A92"/>
    <w:rsid w:val="000F6168"/>
    <w:rsid w:val="00101C52"/>
    <w:rsid w:val="00113F60"/>
    <w:rsid w:val="00114D9E"/>
    <w:rsid w:val="00116C0B"/>
    <w:rsid w:val="00122468"/>
    <w:rsid w:val="00141F0B"/>
    <w:rsid w:val="0014609A"/>
    <w:rsid w:val="00155F67"/>
    <w:rsid w:val="001A3B4D"/>
    <w:rsid w:val="001B3E08"/>
    <w:rsid w:val="001C76F3"/>
    <w:rsid w:val="001D5ADB"/>
    <w:rsid w:val="001D7B3C"/>
    <w:rsid w:val="001E75C3"/>
    <w:rsid w:val="002057BD"/>
    <w:rsid w:val="00207F39"/>
    <w:rsid w:val="00210194"/>
    <w:rsid w:val="00241CB8"/>
    <w:rsid w:val="00245DEF"/>
    <w:rsid w:val="0026240F"/>
    <w:rsid w:val="00264ABE"/>
    <w:rsid w:val="002A2753"/>
    <w:rsid w:val="002B1D1F"/>
    <w:rsid w:val="002D2636"/>
    <w:rsid w:val="002E5247"/>
    <w:rsid w:val="00335FE0"/>
    <w:rsid w:val="00342A08"/>
    <w:rsid w:val="00364540"/>
    <w:rsid w:val="00380227"/>
    <w:rsid w:val="00392782"/>
    <w:rsid w:val="003933C4"/>
    <w:rsid w:val="00394EE8"/>
    <w:rsid w:val="003A35B5"/>
    <w:rsid w:val="003A4A11"/>
    <w:rsid w:val="003B7365"/>
    <w:rsid w:val="003E635A"/>
    <w:rsid w:val="003E77C1"/>
    <w:rsid w:val="00421B06"/>
    <w:rsid w:val="00447A28"/>
    <w:rsid w:val="0046150F"/>
    <w:rsid w:val="00483843"/>
    <w:rsid w:val="0049387B"/>
    <w:rsid w:val="004C0C16"/>
    <w:rsid w:val="004C2352"/>
    <w:rsid w:val="004C6650"/>
    <w:rsid w:val="004D601C"/>
    <w:rsid w:val="004E280D"/>
    <w:rsid w:val="00511E7B"/>
    <w:rsid w:val="00524A11"/>
    <w:rsid w:val="00526BAE"/>
    <w:rsid w:val="00530B0D"/>
    <w:rsid w:val="005346B7"/>
    <w:rsid w:val="00537E8A"/>
    <w:rsid w:val="005454B4"/>
    <w:rsid w:val="00583558"/>
    <w:rsid w:val="00591528"/>
    <w:rsid w:val="00593A31"/>
    <w:rsid w:val="005A5BDB"/>
    <w:rsid w:val="005B16AA"/>
    <w:rsid w:val="005C2DE9"/>
    <w:rsid w:val="005C61C5"/>
    <w:rsid w:val="005C73F3"/>
    <w:rsid w:val="005D148B"/>
    <w:rsid w:val="005F0254"/>
    <w:rsid w:val="00625DEB"/>
    <w:rsid w:val="00635C3C"/>
    <w:rsid w:val="00656963"/>
    <w:rsid w:val="00660227"/>
    <w:rsid w:val="006704F8"/>
    <w:rsid w:val="006836A5"/>
    <w:rsid w:val="00691AA6"/>
    <w:rsid w:val="006A21C2"/>
    <w:rsid w:val="006B154A"/>
    <w:rsid w:val="006B15E7"/>
    <w:rsid w:val="006B3C77"/>
    <w:rsid w:val="006B656A"/>
    <w:rsid w:val="006D6F57"/>
    <w:rsid w:val="00714E58"/>
    <w:rsid w:val="00717DEC"/>
    <w:rsid w:val="00732684"/>
    <w:rsid w:val="007646D8"/>
    <w:rsid w:val="00764956"/>
    <w:rsid w:val="007A5B08"/>
    <w:rsid w:val="007B2BD8"/>
    <w:rsid w:val="007B53C1"/>
    <w:rsid w:val="007B6291"/>
    <w:rsid w:val="007E70A9"/>
    <w:rsid w:val="007F0E51"/>
    <w:rsid w:val="007F27D9"/>
    <w:rsid w:val="007F47E4"/>
    <w:rsid w:val="00807285"/>
    <w:rsid w:val="00811F35"/>
    <w:rsid w:val="008150AB"/>
    <w:rsid w:val="00835D3E"/>
    <w:rsid w:val="008434CA"/>
    <w:rsid w:val="00844132"/>
    <w:rsid w:val="00870D1E"/>
    <w:rsid w:val="008833FD"/>
    <w:rsid w:val="00883EDE"/>
    <w:rsid w:val="00891A4E"/>
    <w:rsid w:val="008A2E0A"/>
    <w:rsid w:val="008B3C56"/>
    <w:rsid w:val="008C0EE7"/>
    <w:rsid w:val="008C41E2"/>
    <w:rsid w:val="008D5CE9"/>
    <w:rsid w:val="008E478D"/>
    <w:rsid w:val="008E541C"/>
    <w:rsid w:val="008F55DC"/>
    <w:rsid w:val="0090536E"/>
    <w:rsid w:val="00924D53"/>
    <w:rsid w:val="009348F1"/>
    <w:rsid w:val="00944ED7"/>
    <w:rsid w:val="009604B7"/>
    <w:rsid w:val="00966D3E"/>
    <w:rsid w:val="009A212B"/>
    <w:rsid w:val="009A2977"/>
    <w:rsid w:val="009A3C02"/>
    <w:rsid w:val="009A3EE6"/>
    <w:rsid w:val="009B05CC"/>
    <w:rsid w:val="009B0D4E"/>
    <w:rsid w:val="009B4C3C"/>
    <w:rsid w:val="009C2779"/>
    <w:rsid w:val="009D4FBC"/>
    <w:rsid w:val="009F6147"/>
    <w:rsid w:val="00A00018"/>
    <w:rsid w:val="00A20C7D"/>
    <w:rsid w:val="00A2432D"/>
    <w:rsid w:val="00A26BCB"/>
    <w:rsid w:val="00A34966"/>
    <w:rsid w:val="00A45EED"/>
    <w:rsid w:val="00A7059C"/>
    <w:rsid w:val="00A962FF"/>
    <w:rsid w:val="00AE5FBA"/>
    <w:rsid w:val="00AF2F67"/>
    <w:rsid w:val="00B034A3"/>
    <w:rsid w:val="00B04880"/>
    <w:rsid w:val="00B06849"/>
    <w:rsid w:val="00B2464B"/>
    <w:rsid w:val="00B246C1"/>
    <w:rsid w:val="00B24D03"/>
    <w:rsid w:val="00B44994"/>
    <w:rsid w:val="00B44E75"/>
    <w:rsid w:val="00B509B4"/>
    <w:rsid w:val="00B554AA"/>
    <w:rsid w:val="00B55870"/>
    <w:rsid w:val="00B576EE"/>
    <w:rsid w:val="00B72859"/>
    <w:rsid w:val="00B77722"/>
    <w:rsid w:val="00B87C0D"/>
    <w:rsid w:val="00BC01B5"/>
    <w:rsid w:val="00BC5C97"/>
    <w:rsid w:val="00BE255E"/>
    <w:rsid w:val="00BE329D"/>
    <w:rsid w:val="00BE68BC"/>
    <w:rsid w:val="00BF1030"/>
    <w:rsid w:val="00C06283"/>
    <w:rsid w:val="00C13AE5"/>
    <w:rsid w:val="00C14A65"/>
    <w:rsid w:val="00C1518B"/>
    <w:rsid w:val="00C26AC7"/>
    <w:rsid w:val="00C316E3"/>
    <w:rsid w:val="00C3338B"/>
    <w:rsid w:val="00C4011C"/>
    <w:rsid w:val="00C53203"/>
    <w:rsid w:val="00C66689"/>
    <w:rsid w:val="00C72350"/>
    <w:rsid w:val="00C73D6B"/>
    <w:rsid w:val="00C75307"/>
    <w:rsid w:val="00C84006"/>
    <w:rsid w:val="00CA2A69"/>
    <w:rsid w:val="00CA30E9"/>
    <w:rsid w:val="00CB52C6"/>
    <w:rsid w:val="00CC5888"/>
    <w:rsid w:val="00CD19E8"/>
    <w:rsid w:val="00CD3B2F"/>
    <w:rsid w:val="00CD6926"/>
    <w:rsid w:val="00CF30E9"/>
    <w:rsid w:val="00D01290"/>
    <w:rsid w:val="00D04000"/>
    <w:rsid w:val="00D27D15"/>
    <w:rsid w:val="00D31B17"/>
    <w:rsid w:val="00D31D63"/>
    <w:rsid w:val="00D545E8"/>
    <w:rsid w:val="00D62203"/>
    <w:rsid w:val="00D725E4"/>
    <w:rsid w:val="00D96802"/>
    <w:rsid w:val="00D9724A"/>
    <w:rsid w:val="00DA5D59"/>
    <w:rsid w:val="00DA7CE9"/>
    <w:rsid w:val="00DB0546"/>
    <w:rsid w:val="00DC6A3A"/>
    <w:rsid w:val="00DE0560"/>
    <w:rsid w:val="00E175D8"/>
    <w:rsid w:val="00E17C89"/>
    <w:rsid w:val="00E22666"/>
    <w:rsid w:val="00E27CBF"/>
    <w:rsid w:val="00E41326"/>
    <w:rsid w:val="00E4439A"/>
    <w:rsid w:val="00E551B8"/>
    <w:rsid w:val="00E73773"/>
    <w:rsid w:val="00E7523A"/>
    <w:rsid w:val="00E75C72"/>
    <w:rsid w:val="00E9159C"/>
    <w:rsid w:val="00EA094F"/>
    <w:rsid w:val="00EA0E65"/>
    <w:rsid w:val="00EC7075"/>
    <w:rsid w:val="00EE7984"/>
    <w:rsid w:val="00EE7AC7"/>
    <w:rsid w:val="00F30CCA"/>
    <w:rsid w:val="00F351CB"/>
    <w:rsid w:val="00F41314"/>
    <w:rsid w:val="00F6064E"/>
    <w:rsid w:val="00F61501"/>
    <w:rsid w:val="00F64BCB"/>
    <w:rsid w:val="00F77DE0"/>
    <w:rsid w:val="00F87FBF"/>
    <w:rsid w:val="00FC1034"/>
    <w:rsid w:val="00FC23DB"/>
    <w:rsid w:val="00F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9C0F"/>
  <w15:docId w15:val="{F520C87E-9CB1-46EA-A343-9BE84D9F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7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man Old Style" w:eastAsia="Times New Roman" w:hAnsi="Bookman Old Style" w:cs="Times New Roman"/>
      <w:sz w:val="18"/>
      <w:szCs w:val="20"/>
    </w:rPr>
  </w:style>
  <w:style w:type="paragraph" w:styleId="Heading4">
    <w:name w:val="heading 4"/>
    <w:basedOn w:val="Normal"/>
    <w:next w:val="Normal"/>
    <w:link w:val="Heading4Char"/>
    <w:qFormat/>
    <w:rsid w:val="000F6168"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F6168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customStyle="1" w:styleId="Figuretitle">
    <w:name w:val="Figuretitle"/>
    <w:basedOn w:val="Normal"/>
    <w:next w:val="BodyText"/>
    <w:rsid w:val="000F6168"/>
    <w:pPr>
      <w:keepNext/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2"/>
    </w:rPr>
  </w:style>
  <w:style w:type="paragraph" w:styleId="CommentText">
    <w:name w:val="annotation text"/>
    <w:basedOn w:val="Normal"/>
    <w:link w:val="CommentTextChar"/>
    <w:semiHidden/>
    <w:rsid w:val="000F6168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616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61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6168"/>
    <w:rPr>
      <w:rFonts w:ascii="Bookman Old Style" w:eastAsia="Times New Roman" w:hAnsi="Bookman Old Style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5454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0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0546"/>
    <w:pPr>
      <w:overflowPunct/>
      <w:autoSpaceDE/>
      <w:autoSpaceDN/>
      <w:adjustRightInd/>
      <w:textAlignment w:val="auto"/>
    </w:pPr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87C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64BC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BCB"/>
    <w:pPr>
      <w:overflowPunct w:val="0"/>
      <w:autoSpaceDE w:val="0"/>
      <w:autoSpaceDN w:val="0"/>
      <w:adjustRightInd w:val="0"/>
      <w:textAlignment w:val="baseline"/>
    </w:pPr>
    <w:rPr>
      <w:rFonts w:ascii="Bookman Old Style" w:hAnsi="Bookman Old Styl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BCB"/>
    <w:rPr>
      <w:rFonts w:ascii="Bookman Old Style" w:eastAsia="Times New Roman" w:hAnsi="Bookman Old Style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07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cap%20metro\working\ROWM\ReportTemplates\ContactLogByParc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E21279171449E9479D9FAF8FA5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BDD4E-C874-4C9C-8F31-44BC184F4E31}"/>
      </w:docPartPr>
      <w:docPartBody>
        <w:p w:rsidR="00000000" w:rsidRDefault="009009BF">
          <w:pPr>
            <w:pStyle w:val="B11E21279171449E9479D9FAF8FA5062"/>
          </w:pPr>
          <w:r w:rsidRPr="00614BE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562BE61D54E68946A364606906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EE05-1049-4E25-AAC5-8DF2B0A54BDE}"/>
      </w:docPartPr>
      <w:docPartBody>
        <w:p w:rsidR="00000000" w:rsidRDefault="009009BF">
          <w:pPr>
            <w:pStyle w:val="967562BE61D54E68946A36460690683D"/>
          </w:pPr>
          <w:r w:rsidRPr="007125F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6DDCB1CA2749EE8BE5E1A9E7D08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94D62-2295-4271-8398-27161DBEE6B0}"/>
      </w:docPartPr>
      <w:docPartBody>
        <w:p w:rsidR="00000000" w:rsidRDefault="009009BF">
          <w:pPr>
            <w:pStyle w:val="4E6DDCB1CA2749EE8BE5E1A9E7D08D24"/>
          </w:pPr>
          <w:r w:rsidRPr="00614BE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BF"/>
    <w:rsid w:val="0090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1E21279171449E9479D9FAF8FA5062">
    <w:name w:val="B11E21279171449E9479D9FAF8FA5062"/>
  </w:style>
  <w:style w:type="paragraph" w:customStyle="1" w:styleId="967562BE61D54E68946A36460690683D">
    <w:name w:val="967562BE61D54E68946A36460690683D"/>
  </w:style>
  <w:style w:type="paragraph" w:customStyle="1" w:styleId="4E6DDCB1CA2749EE8BE5E1A9E7D08D24">
    <w:name w:val="4E6DDCB1CA2749EE8BE5E1A9E7D08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ContactLogByParcel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Chan, Kelly</cp:lastModifiedBy>
  <cp:revision>1</cp:revision>
  <cp:lastPrinted>2010-05-20T19:40:00Z</cp:lastPrinted>
  <dcterms:created xsi:type="dcterms:W3CDTF">2021-12-03T06:22:00Z</dcterms:created>
  <dcterms:modified xsi:type="dcterms:W3CDTF">2021-12-03T06:23:00Z</dcterms:modified>
</cp:coreProperties>
</file>